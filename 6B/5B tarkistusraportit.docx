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39963" w14:textId="6F6AAE9D" w:rsidR="00FB209B" w:rsidRDefault="00FB209B" w:rsidP="00AE14BF">
      <w:pPr>
        <w:pStyle w:val="Heading1"/>
      </w:pPr>
      <w:r>
        <w:t>Johdanto</w:t>
      </w:r>
    </w:p>
    <w:p w14:paraId="20C609F2" w14:textId="592B7C21" w:rsidR="000439D9" w:rsidRDefault="00FB209B" w:rsidP="006C1BA7">
      <w:r>
        <w:t xml:space="preserve">Sivusto löytyy osoitteesta </w:t>
      </w:r>
      <w:hyperlink r:id="rId11" w:history="1">
        <w:r w:rsidRPr="00E62E17">
          <w:rPr>
            <w:rStyle w:val="Hyperlink"/>
          </w:rPr>
          <w:t>https://lanttu42.github.io/5B/</w:t>
        </w:r>
      </w:hyperlink>
      <w:r w:rsidR="000439D9">
        <w:t xml:space="preserve"> jossa on index.html, second.html, style.css sekä sivuston rakenteessa käytetyt materiaalit.</w:t>
      </w:r>
    </w:p>
    <w:p w14:paraId="09AC6FED" w14:textId="77777777" w:rsidR="006C1BA7" w:rsidRDefault="006C1BA7" w:rsidP="006C1BA7">
      <w:pPr>
        <w:pStyle w:val="Heading1"/>
      </w:pPr>
      <w:r>
        <w:t>HTML- ja CSS-sivun tarkistusraportit</w:t>
      </w:r>
    </w:p>
    <w:p w14:paraId="374E997C" w14:textId="781CDFB9" w:rsidR="006C1BA7" w:rsidRDefault="00174FB2" w:rsidP="006C1BA7">
      <w:r>
        <w:t xml:space="preserve">Näiden sivustojen tarkistusraportit alkavat olemaan niin pitkiä, että laitan oheen vain linkit tarkistukseen. Itse sivustot on julkaistu </w:t>
      </w:r>
      <w:proofErr w:type="spellStart"/>
      <w:r>
        <w:t>Githubin</w:t>
      </w:r>
      <w:proofErr w:type="spellEnd"/>
      <w:r>
        <w:t xml:space="preserve"> kautta, joten linkit toimivat raportin kaltaisesti. </w:t>
      </w:r>
    </w:p>
    <w:p w14:paraId="06BFAA81" w14:textId="1AFCBEFE" w:rsidR="00174FB2" w:rsidRDefault="00E324C8" w:rsidP="006C1BA7">
      <w:pPr>
        <w:rPr>
          <w:lang w:val="en-GB"/>
        </w:rPr>
      </w:pPr>
      <w:r w:rsidRPr="00E324C8">
        <w:rPr>
          <w:lang w:val="en-GB"/>
        </w:rPr>
        <w:t xml:space="preserve">Index.html </w:t>
      </w:r>
      <w:hyperlink r:id="rId12" w:history="1">
        <w:r w:rsidRPr="00E62E17">
          <w:rPr>
            <w:rStyle w:val="Hyperlink"/>
            <w:lang w:val="en-GB"/>
          </w:rPr>
          <w:t>https://validator.w3.org/nu/?showsource=yes&amp;doc=https%3A%2F%2Flanttu42.github.io%2F5B%2Findex.html</w:t>
        </w:r>
      </w:hyperlink>
    </w:p>
    <w:p w14:paraId="46A52719" w14:textId="30BEA66E" w:rsidR="00FB209B" w:rsidRDefault="00E324C8" w:rsidP="006C1BA7">
      <w:pPr>
        <w:rPr>
          <w:lang w:val="en-GB"/>
        </w:rPr>
      </w:pPr>
      <w:r>
        <w:rPr>
          <w:lang w:val="en-GB"/>
        </w:rPr>
        <w:t xml:space="preserve">Second.html </w:t>
      </w:r>
      <w:hyperlink r:id="rId13" w:history="1">
        <w:r w:rsidR="00FB209B" w:rsidRPr="00E62E17">
          <w:rPr>
            <w:rStyle w:val="Hyperlink"/>
            <w:lang w:val="en-GB"/>
          </w:rPr>
          <w:t>https://validator.w3.org/nu/?showsource=yes&amp;doc=https%3A%2F%2Flanttu42.github.io%2F5B%2Fsecond.html</w:t>
        </w:r>
      </w:hyperlink>
    </w:p>
    <w:p w14:paraId="222FD966" w14:textId="1025F960" w:rsidR="003E5CE5" w:rsidRDefault="006C1BA7" w:rsidP="00AE14BF">
      <w:pPr>
        <w:pStyle w:val="Heading1"/>
      </w:pPr>
      <w:r>
        <w:t>CSS-tiedoston tarkistuksen raportti</w:t>
      </w:r>
    </w:p>
    <w:p w14:paraId="1BDC7FAA" w14:textId="718D0867" w:rsidR="00194603" w:rsidRDefault="00194603" w:rsidP="00EA18BE">
      <w:r>
        <w:t>CSS Tarkistuksen raportti on nähtävissä tästä linkistä</w:t>
      </w:r>
      <w:r w:rsidR="00AE14BF">
        <w:t xml:space="preserve"> </w:t>
      </w:r>
      <w:hyperlink r:id="rId14" w:history="1">
        <w:r w:rsidR="00AE14BF" w:rsidRPr="00E62E17">
          <w:rPr>
            <w:rStyle w:val="Hyperlink"/>
          </w:rPr>
          <w:t>https://jigsaw.w3.org/css-validator/validator?uri=https%3A%2F%2Flanttu42.github.io%2F5B%2Fstyle.css&amp;profile=css3svg&amp;usermedium=all&amp;warning=1&amp;vextwarning=&amp;lang=en</w:t>
        </w:r>
      </w:hyperlink>
    </w:p>
    <w:p w14:paraId="47309656" w14:textId="77777777" w:rsidR="00AE14BF" w:rsidRDefault="00AE14BF" w:rsidP="00EA18BE"/>
    <w:p w14:paraId="5478DE81" w14:textId="77777777" w:rsidR="00194603" w:rsidRDefault="00194603" w:rsidP="00EA18BE"/>
    <w:p w14:paraId="77BBF332" w14:textId="6FC6EEFD" w:rsidR="006C1BA7" w:rsidRDefault="006C1BA7" w:rsidP="00EA18BE">
      <w:r w:rsidRPr="006C1BA7">
        <w:rPr>
          <w:noProof/>
        </w:rPr>
        <w:lastRenderedPageBreak/>
        <w:drawing>
          <wp:inline distT="0" distB="0" distL="0" distR="0" wp14:anchorId="41CF38DD" wp14:editId="2DC4BE58">
            <wp:extent cx="3566492" cy="785749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4106" cy="787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FFCE" w14:textId="77777777" w:rsidR="006C1BA7" w:rsidRPr="00EA18BE" w:rsidRDefault="006C1BA7" w:rsidP="00EA18BE"/>
    <w:sectPr w:rsidR="006C1BA7" w:rsidRPr="00EA18BE" w:rsidSect="00156306">
      <w:headerReference w:type="default" r:id="rId16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92B58" w14:textId="77777777" w:rsidR="00A9372C" w:rsidRDefault="00A9372C" w:rsidP="002C3FB0">
      <w:r>
        <w:separator/>
      </w:r>
    </w:p>
  </w:endnote>
  <w:endnote w:type="continuationSeparator" w:id="0">
    <w:p w14:paraId="19916FD5" w14:textId="77777777" w:rsidR="00A9372C" w:rsidRDefault="00A9372C" w:rsidP="002C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E1526" w14:textId="77777777" w:rsidR="00A9372C" w:rsidRDefault="00A9372C" w:rsidP="002C3FB0">
      <w:r>
        <w:separator/>
      </w:r>
    </w:p>
  </w:footnote>
  <w:footnote w:type="continuationSeparator" w:id="0">
    <w:p w14:paraId="55AC422E" w14:textId="77777777" w:rsidR="00A9372C" w:rsidRDefault="00A9372C" w:rsidP="002C3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1BAC1" w14:textId="77777777" w:rsidR="003E5CE5" w:rsidRDefault="00D644C1" w:rsidP="00CB52AF">
    <w:pPr>
      <w:pStyle w:val="Yltunnisteentyyli"/>
    </w:pPr>
    <w:r>
      <w:rPr>
        <w:b/>
        <w:noProof/>
        <w:lang w:eastAsia="fi-FI"/>
      </w:rPr>
      <w:drawing>
        <wp:anchor distT="0" distB="0" distL="114300" distR="114300" simplePos="0" relativeHeight="251658240" behindDoc="0" locked="0" layoutInCell="1" allowOverlap="1" wp14:anchorId="78B09874" wp14:editId="29D58B0F">
          <wp:simplePos x="0" y="0"/>
          <wp:positionH relativeFrom="column">
            <wp:posOffset>-1255</wp:posOffset>
          </wp:positionH>
          <wp:positionV relativeFrom="paragraph">
            <wp:posOffset>-943</wp:posOffset>
          </wp:positionV>
          <wp:extent cx="2033306" cy="398655"/>
          <wp:effectExtent l="0" t="0" r="5080" b="1905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aurea-vaakalogo_CMYK_64x300px_150ppi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3306" cy="3986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 w:rsidR="00CB52AF" w:rsidRPr="003E5CE5">
      <w:rPr>
        <w:b/>
      </w:rPr>
      <w:t>Asiakirjan tyyppi</w:t>
    </w:r>
  </w:p>
  <w:p w14:paraId="35821AD0" w14:textId="77777777" w:rsidR="006C1BA7" w:rsidRPr="00E23C4D" w:rsidRDefault="00CB52AF" w:rsidP="006C1BA7">
    <w:pPr>
      <w:pStyle w:val="Yltunnisteentyyli"/>
    </w:pPr>
    <w:r>
      <w:tab/>
    </w:r>
    <w:r>
      <w:tab/>
    </w:r>
    <w:r w:rsidR="006C1BA7">
      <w:t>Verkkosivujen kehittäminen / Jukka Malinen</w:t>
    </w:r>
  </w:p>
  <w:p w14:paraId="49A4ECF2" w14:textId="5B4B778D" w:rsidR="00CB52AF" w:rsidRDefault="00CB52AF" w:rsidP="00CB52AF">
    <w:pPr>
      <w:pStyle w:val="Yltunnisteentyyli"/>
    </w:pPr>
  </w:p>
  <w:p w14:paraId="5722E750" w14:textId="0C1A3F62" w:rsidR="00CB52AF" w:rsidRDefault="006C1BA7" w:rsidP="00CB52AF">
    <w:pPr>
      <w:pStyle w:val="Yltunnisteentyyli"/>
    </w:pPr>
    <w:r>
      <w:t>Anders Nylander</w:t>
    </w:r>
    <w:r w:rsidR="00CB52AF">
      <w:tab/>
    </w:r>
    <w:r w:rsidR="00CB52AF">
      <w:tab/>
    </w:r>
    <w:r w:rsidR="00CB52AF">
      <w:tab/>
    </w:r>
    <w:r>
      <w:t>5.3.2022</w:t>
    </w:r>
  </w:p>
  <w:p w14:paraId="7110DB60" w14:textId="77777777" w:rsidR="00CB52AF" w:rsidRDefault="00CB52AF" w:rsidP="00CB52AF">
    <w:pPr>
      <w:pStyle w:val="Yltunnisteentyyli"/>
    </w:pPr>
  </w:p>
  <w:p w14:paraId="2EBCE09F" w14:textId="77777777" w:rsidR="00CB52AF" w:rsidRDefault="00CB52AF" w:rsidP="00CB52AF">
    <w:pPr>
      <w:pStyle w:val="Yltunnisteentyyli"/>
    </w:pPr>
  </w:p>
  <w:p w14:paraId="1F01F939" w14:textId="77777777" w:rsidR="00CB52AF" w:rsidRPr="00DC75B7" w:rsidRDefault="00CB52AF" w:rsidP="00CB52AF">
    <w:pPr>
      <w:pStyle w:val="Yltunnisteentyyl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D5BC7"/>
    <w:multiLevelType w:val="hybridMultilevel"/>
    <w:tmpl w:val="34B68DFC"/>
    <w:lvl w:ilvl="0" w:tplc="B484D678">
      <w:numFmt w:val="bullet"/>
      <w:lvlText w:val="-"/>
      <w:lvlJc w:val="left"/>
      <w:pPr>
        <w:ind w:left="720" w:hanging="360"/>
      </w:pPr>
      <w:rPr>
        <w:rFonts w:ascii="Symbol" w:eastAsia="Calibri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A231F"/>
    <w:multiLevelType w:val="hybridMultilevel"/>
    <w:tmpl w:val="596019A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31F95"/>
    <w:multiLevelType w:val="hybridMultilevel"/>
    <w:tmpl w:val="83D029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56654"/>
    <w:multiLevelType w:val="hybridMultilevel"/>
    <w:tmpl w:val="D52A33C6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4D7670FB"/>
    <w:multiLevelType w:val="hybridMultilevel"/>
    <w:tmpl w:val="66B228F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72A2F"/>
    <w:multiLevelType w:val="hybridMultilevel"/>
    <w:tmpl w:val="FC061ACE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6" w15:restartNumberingAfterBreak="0">
    <w:nsid w:val="59FA0BB0"/>
    <w:multiLevelType w:val="hybridMultilevel"/>
    <w:tmpl w:val="25465452"/>
    <w:lvl w:ilvl="0" w:tplc="72FCB2EE">
      <w:start w:val="1"/>
      <w:numFmt w:val="bullet"/>
      <w:lvlText w:val="—"/>
      <w:lvlJc w:val="left"/>
      <w:pPr>
        <w:ind w:left="720" w:hanging="360"/>
      </w:pPr>
      <w:rPr>
        <w:rFonts w:ascii="Trebuchet MS" w:hAnsi="Trebuchet M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65B11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48A266E"/>
    <w:multiLevelType w:val="hybridMultilevel"/>
    <w:tmpl w:val="8B66297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4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removePersonalInformation/>
  <w:removeDateAndTime/>
  <w:proofState w:spelling="clean" w:grammar="clean"/>
  <w:attachedTemplate r:id="rId1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A7"/>
    <w:rsid w:val="000038EB"/>
    <w:rsid w:val="00013053"/>
    <w:rsid w:val="00016A4A"/>
    <w:rsid w:val="0002038C"/>
    <w:rsid w:val="00022044"/>
    <w:rsid w:val="000439D9"/>
    <w:rsid w:val="00051780"/>
    <w:rsid w:val="00086D87"/>
    <w:rsid w:val="000A2DD6"/>
    <w:rsid w:val="000C0F03"/>
    <w:rsid w:val="000C2F28"/>
    <w:rsid w:val="000C3D76"/>
    <w:rsid w:val="000C56C2"/>
    <w:rsid w:val="000D6DA5"/>
    <w:rsid w:val="000D7926"/>
    <w:rsid w:val="00100A82"/>
    <w:rsid w:val="00104C61"/>
    <w:rsid w:val="001223CC"/>
    <w:rsid w:val="001331ED"/>
    <w:rsid w:val="00134B76"/>
    <w:rsid w:val="00137ED2"/>
    <w:rsid w:val="00156306"/>
    <w:rsid w:val="00161C50"/>
    <w:rsid w:val="001644E8"/>
    <w:rsid w:val="0016591E"/>
    <w:rsid w:val="001667A2"/>
    <w:rsid w:val="00174FB2"/>
    <w:rsid w:val="00180DB4"/>
    <w:rsid w:val="00184748"/>
    <w:rsid w:val="00186915"/>
    <w:rsid w:val="00194603"/>
    <w:rsid w:val="001950E8"/>
    <w:rsid w:val="001B13D8"/>
    <w:rsid w:val="001B768B"/>
    <w:rsid w:val="001C2421"/>
    <w:rsid w:val="001C729E"/>
    <w:rsid w:val="001D05DB"/>
    <w:rsid w:val="001F45B7"/>
    <w:rsid w:val="00210050"/>
    <w:rsid w:val="00217E1F"/>
    <w:rsid w:val="002215B3"/>
    <w:rsid w:val="002311B8"/>
    <w:rsid w:val="0024335D"/>
    <w:rsid w:val="00250163"/>
    <w:rsid w:val="00252F33"/>
    <w:rsid w:val="00257898"/>
    <w:rsid w:val="0026007B"/>
    <w:rsid w:val="00282C80"/>
    <w:rsid w:val="00286A5D"/>
    <w:rsid w:val="002A34AF"/>
    <w:rsid w:val="002A34B9"/>
    <w:rsid w:val="002A472E"/>
    <w:rsid w:val="002B1967"/>
    <w:rsid w:val="002B78B2"/>
    <w:rsid w:val="002C3FB0"/>
    <w:rsid w:val="002C7398"/>
    <w:rsid w:val="002D02C1"/>
    <w:rsid w:val="002F1046"/>
    <w:rsid w:val="002F48D1"/>
    <w:rsid w:val="00322929"/>
    <w:rsid w:val="00334211"/>
    <w:rsid w:val="00337D8C"/>
    <w:rsid w:val="0034083B"/>
    <w:rsid w:val="00341875"/>
    <w:rsid w:val="00346301"/>
    <w:rsid w:val="00362695"/>
    <w:rsid w:val="00383102"/>
    <w:rsid w:val="0039354E"/>
    <w:rsid w:val="003A58BB"/>
    <w:rsid w:val="003B116D"/>
    <w:rsid w:val="003B1E1C"/>
    <w:rsid w:val="003D370E"/>
    <w:rsid w:val="003E2D20"/>
    <w:rsid w:val="003E5CE5"/>
    <w:rsid w:val="00432577"/>
    <w:rsid w:val="00442E03"/>
    <w:rsid w:val="00463A21"/>
    <w:rsid w:val="00471DD4"/>
    <w:rsid w:val="00473786"/>
    <w:rsid w:val="004753BD"/>
    <w:rsid w:val="00486DA7"/>
    <w:rsid w:val="004A4822"/>
    <w:rsid w:val="004B7545"/>
    <w:rsid w:val="004B7950"/>
    <w:rsid w:val="004C25C8"/>
    <w:rsid w:val="004C4081"/>
    <w:rsid w:val="004D0FF6"/>
    <w:rsid w:val="004D1C63"/>
    <w:rsid w:val="004E0CD3"/>
    <w:rsid w:val="00515B95"/>
    <w:rsid w:val="005170FD"/>
    <w:rsid w:val="0053023C"/>
    <w:rsid w:val="00531555"/>
    <w:rsid w:val="005357E8"/>
    <w:rsid w:val="0053627F"/>
    <w:rsid w:val="00544190"/>
    <w:rsid w:val="00566A60"/>
    <w:rsid w:val="00575ACA"/>
    <w:rsid w:val="0058400A"/>
    <w:rsid w:val="00590CB5"/>
    <w:rsid w:val="00590E4F"/>
    <w:rsid w:val="00591036"/>
    <w:rsid w:val="0059453E"/>
    <w:rsid w:val="00594611"/>
    <w:rsid w:val="005B0E0E"/>
    <w:rsid w:val="005B10D0"/>
    <w:rsid w:val="005D21D7"/>
    <w:rsid w:val="005E29F3"/>
    <w:rsid w:val="00602E12"/>
    <w:rsid w:val="006204F6"/>
    <w:rsid w:val="00625A90"/>
    <w:rsid w:val="006352EC"/>
    <w:rsid w:val="00642352"/>
    <w:rsid w:val="006506AD"/>
    <w:rsid w:val="00653245"/>
    <w:rsid w:val="0066365E"/>
    <w:rsid w:val="006829B6"/>
    <w:rsid w:val="00697AA8"/>
    <w:rsid w:val="006A0F1E"/>
    <w:rsid w:val="006A1F37"/>
    <w:rsid w:val="006A4406"/>
    <w:rsid w:val="006A64F4"/>
    <w:rsid w:val="006B0CDD"/>
    <w:rsid w:val="006C1BA7"/>
    <w:rsid w:val="006C7940"/>
    <w:rsid w:val="006E7B41"/>
    <w:rsid w:val="00703F19"/>
    <w:rsid w:val="00721CE9"/>
    <w:rsid w:val="0072571E"/>
    <w:rsid w:val="0072733F"/>
    <w:rsid w:val="007336F3"/>
    <w:rsid w:val="00737DE8"/>
    <w:rsid w:val="00741EE0"/>
    <w:rsid w:val="00746787"/>
    <w:rsid w:val="00751A84"/>
    <w:rsid w:val="0076162F"/>
    <w:rsid w:val="00773C12"/>
    <w:rsid w:val="0078071B"/>
    <w:rsid w:val="00785225"/>
    <w:rsid w:val="007A05E2"/>
    <w:rsid w:val="007A216C"/>
    <w:rsid w:val="007C335D"/>
    <w:rsid w:val="00812C8A"/>
    <w:rsid w:val="008140B4"/>
    <w:rsid w:val="00821A37"/>
    <w:rsid w:val="00836A48"/>
    <w:rsid w:val="00852768"/>
    <w:rsid w:val="00873F37"/>
    <w:rsid w:val="008758B1"/>
    <w:rsid w:val="00885203"/>
    <w:rsid w:val="00893C31"/>
    <w:rsid w:val="008C421F"/>
    <w:rsid w:val="008E6802"/>
    <w:rsid w:val="008F1762"/>
    <w:rsid w:val="00900913"/>
    <w:rsid w:val="00913A81"/>
    <w:rsid w:val="0092294E"/>
    <w:rsid w:val="00922C5E"/>
    <w:rsid w:val="0093441A"/>
    <w:rsid w:val="00937A61"/>
    <w:rsid w:val="00962008"/>
    <w:rsid w:val="00986CB5"/>
    <w:rsid w:val="009900E2"/>
    <w:rsid w:val="00994720"/>
    <w:rsid w:val="009E3EB4"/>
    <w:rsid w:val="00A01938"/>
    <w:rsid w:val="00A05625"/>
    <w:rsid w:val="00A15971"/>
    <w:rsid w:val="00A1647A"/>
    <w:rsid w:val="00A23D61"/>
    <w:rsid w:val="00A43EB1"/>
    <w:rsid w:val="00A47529"/>
    <w:rsid w:val="00A6782A"/>
    <w:rsid w:val="00A77DE4"/>
    <w:rsid w:val="00A822B2"/>
    <w:rsid w:val="00A9372C"/>
    <w:rsid w:val="00AD7FA2"/>
    <w:rsid w:val="00AE14BF"/>
    <w:rsid w:val="00AE2DCA"/>
    <w:rsid w:val="00AF1227"/>
    <w:rsid w:val="00AF61ED"/>
    <w:rsid w:val="00AF6540"/>
    <w:rsid w:val="00B03819"/>
    <w:rsid w:val="00B27964"/>
    <w:rsid w:val="00B45A21"/>
    <w:rsid w:val="00B45C88"/>
    <w:rsid w:val="00B53B0B"/>
    <w:rsid w:val="00B53EF8"/>
    <w:rsid w:val="00B75F5A"/>
    <w:rsid w:val="00B85645"/>
    <w:rsid w:val="00BA547C"/>
    <w:rsid w:val="00BA7863"/>
    <w:rsid w:val="00BC26C7"/>
    <w:rsid w:val="00BC58BF"/>
    <w:rsid w:val="00BF56EB"/>
    <w:rsid w:val="00BF5D75"/>
    <w:rsid w:val="00C010F2"/>
    <w:rsid w:val="00C11DF2"/>
    <w:rsid w:val="00C15EC5"/>
    <w:rsid w:val="00C4443B"/>
    <w:rsid w:val="00C80C86"/>
    <w:rsid w:val="00CB52AF"/>
    <w:rsid w:val="00CC75D2"/>
    <w:rsid w:val="00CF3EC3"/>
    <w:rsid w:val="00D15A6F"/>
    <w:rsid w:val="00D277D8"/>
    <w:rsid w:val="00D478A7"/>
    <w:rsid w:val="00D51F87"/>
    <w:rsid w:val="00D644C1"/>
    <w:rsid w:val="00D722ED"/>
    <w:rsid w:val="00D75AE9"/>
    <w:rsid w:val="00D75DDC"/>
    <w:rsid w:val="00D8439F"/>
    <w:rsid w:val="00D97009"/>
    <w:rsid w:val="00D972D7"/>
    <w:rsid w:val="00DA5B11"/>
    <w:rsid w:val="00DB0FBE"/>
    <w:rsid w:val="00DC75B7"/>
    <w:rsid w:val="00DE7C0B"/>
    <w:rsid w:val="00DF1DE2"/>
    <w:rsid w:val="00DF4BFE"/>
    <w:rsid w:val="00E23C4D"/>
    <w:rsid w:val="00E324C8"/>
    <w:rsid w:val="00E32CD5"/>
    <w:rsid w:val="00E8452C"/>
    <w:rsid w:val="00E86DB3"/>
    <w:rsid w:val="00EA18BE"/>
    <w:rsid w:val="00EA6E22"/>
    <w:rsid w:val="00EA70BF"/>
    <w:rsid w:val="00EB6164"/>
    <w:rsid w:val="00EB6697"/>
    <w:rsid w:val="00EB7411"/>
    <w:rsid w:val="00ED2CD8"/>
    <w:rsid w:val="00EE3E49"/>
    <w:rsid w:val="00F13355"/>
    <w:rsid w:val="00F17776"/>
    <w:rsid w:val="00F22ACF"/>
    <w:rsid w:val="00F5660A"/>
    <w:rsid w:val="00F56D72"/>
    <w:rsid w:val="00F60E06"/>
    <w:rsid w:val="00F6245D"/>
    <w:rsid w:val="00F93F03"/>
    <w:rsid w:val="00FB209B"/>
    <w:rsid w:val="00FD570C"/>
    <w:rsid w:val="00FE43FD"/>
    <w:rsid w:val="00FF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0C32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Theme="minorHAnsi" w:hAnsi="Trebuchet MS" w:cstheme="minorHAnsi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BA7"/>
    <w:pPr>
      <w:spacing w:after="240"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647A"/>
    <w:pPr>
      <w:keepNext/>
      <w:keepLines/>
      <w:numPr>
        <w:numId w:val="1"/>
      </w:numPr>
      <w:ind w:left="431" w:hanging="431"/>
      <w:outlineLvl w:val="0"/>
    </w:pPr>
    <w:rPr>
      <w:rFonts w:eastAsiaTheme="majorEastAsia" w:cstheme="majorHAns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47A"/>
    <w:pPr>
      <w:keepNext/>
      <w:keepLines/>
      <w:numPr>
        <w:ilvl w:val="1"/>
        <w:numId w:val="1"/>
      </w:numPr>
      <w:ind w:left="578" w:hanging="578"/>
      <w:outlineLvl w:val="1"/>
    </w:pPr>
    <w:rPr>
      <w:rFonts w:eastAsiaTheme="majorEastAsia" w:cstheme="majorHAns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31ED"/>
    <w:pPr>
      <w:keepNext/>
      <w:keepLines/>
      <w:numPr>
        <w:ilvl w:val="2"/>
        <w:numId w:val="1"/>
      </w:numPr>
      <w:outlineLvl w:val="2"/>
    </w:pPr>
    <w:rPr>
      <w:rFonts w:eastAsiaTheme="majorEastAsia" w:cstheme="majorHAns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331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1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1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1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1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1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FB0"/>
  </w:style>
  <w:style w:type="paragraph" w:styleId="Footer">
    <w:name w:val="footer"/>
    <w:basedOn w:val="Normal"/>
    <w:link w:val="Foot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FB0"/>
  </w:style>
  <w:style w:type="paragraph" w:styleId="BalloonText">
    <w:name w:val="Balloon Text"/>
    <w:basedOn w:val="Normal"/>
    <w:link w:val="BalloonTextChar"/>
    <w:uiPriority w:val="99"/>
    <w:semiHidden/>
    <w:unhideWhenUsed/>
    <w:rsid w:val="002C3F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FB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1647A"/>
    <w:rPr>
      <w:rFonts w:eastAsiaTheme="majorEastAsia" w:cstheme="majorHAns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47A"/>
    <w:rPr>
      <w:rFonts w:eastAsiaTheme="majorEastAsia" w:cstheme="majorHAns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31ED"/>
    <w:rPr>
      <w:rFonts w:eastAsiaTheme="majorEastAsia" w:cstheme="majorHAns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1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1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1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1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1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1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rsid w:val="00F22ACF"/>
    <w:pPr>
      <w:contextualSpacing/>
      <w:outlineLvl w:val="0"/>
    </w:pPr>
    <w:rPr>
      <w:rFonts w:eastAsiaTheme="majorEastAsia" w:cstheme="majorHAnsi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ACF"/>
    <w:rPr>
      <w:rFonts w:eastAsiaTheme="majorEastAsia" w:cstheme="majorHAnsi"/>
      <w:kern w:val="28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CB52AF"/>
    <w:pPr>
      <w:tabs>
        <w:tab w:val="left" w:pos="1644"/>
        <w:tab w:val="right" w:leader="dot" w:pos="9072"/>
      </w:tabs>
      <w:spacing w:after="0" w:line="360" w:lineRule="auto"/>
      <w:ind w:left="1134"/>
    </w:pPr>
  </w:style>
  <w:style w:type="paragraph" w:styleId="TOC1">
    <w:name w:val="toc 1"/>
    <w:basedOn w:val="Normal"/>
    <w:next w:val="Normal"/>
    <w:autoRedefine/>
    <w:uiPriority w:val="39"/>
    <w:unhideWhenUsed/>
    <w:rsid w:val="00CB52AF"/>
    <w:pPr>
      <w:tabs>
        <w:tab w:val="left" w:pos="397"/>
        <w:tab w:val="right" w:leader="dot" w:pos="9072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B52AF"/>
    <w:pPr>
      <w:tabs>
        <w:tab w:val="left" w:pos="1077"/>
        <w:tab w:val="right" w:leader="dot" w:pos="9072"/>
      </w:tabs>
      <w:spacing w:after="0" w:line="360" w:lineRule="auto"/>
      <w:ind w:left="567"/>
    </w:pPr>
  </w:style>
  <w:style w:type="character" w:styleId="Hyperlink">
    <w:name w:val="Hyperlink"/>
    <w:basedOn w:val="DefaultParagraphFont"/>
    <w:uiPriority w:val="99"/>
    <w:unhideWhenUsed/>
    <w:rsid w:val="00C010F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8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ivistelm">
    <w:name w:val="Tiivistelmä"/>
    <w:basedOn w:val="Normal"/>
    <w:rsid w:val="00F17776"/>
    <w:rPr>
      <w:szCs w:val="20"/>
      <w:lang w:eastAsia="fi-FI"/>
    </w:rPr>
  </w:style>
  <w:style w:type="paragraph" w:styleId="NoSpacing">
    <w:name w:val="No Spacing"/>
    <w:uiPriority w:val="99"/>
    <w:qFormat/>
    <w:rsid w:val="00F17776"/>
    <w:pPr>
      <w:spacing w:after="0" w:line="240" w:lineRule="auto"/>
    </w:pPr>
    <w:rPr>
      <w:rFonts w:asciiTheme="minorHAnsi" w:hAnsiTheme="minorHAnsi"/>
      <w:szCs w:val="20"/>
    </w:rPr>
  </w:style>
  <w:style w:type="paragraph" w:customStyle="1" w:styleId="Abstract">
    <w:name w:val="Abstract"/>
    <w:basedOn w:val="Normal"/>
    <w:rsid w:val="00F17776"/>
    <w:rPr>
      <w:szCs w:val="20"/>
      <w:lang w:val="en-GB" w:eastAsia="fi-FI"/>
    </w:rPr>
  </w:style>
  <w:style w:type="paragraph" w:styleId="ListParagraph">
    <w:name w:val="List Paragraph"/>
    <w:basedOn w:val="Normal"/>
    <w:uiPriority w:val="34"/>
    <w:rsid w:val="00BA7863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B0FBE"/>
    <w:pPr>
      <w:spacing w:after="200"/>
    </w:pPr>
    <w:rPr>
      <w:iCs/>
      <w:szCs w:val="18"/>
    </w:rPr>
  </w:style>
  <w:style w:type="paragraph" w:customStyle="1" w:styleId="Liiteotsikko">
    <w:name w:val="Liiteotsikko"/>
    <w:basedOn w:val="Caption"/>
    <w:link w:val="LiiteotsikkoChar"/>
    <w:qFormat/>
    <w:rsid w:val="000C56C2"/>
  </w:style>
  <w:style w:type="paragraph" w:styleId="TableofFigures">
    <w:name w:val="table of figures"/>
    <w:basedOn w:val="Normal"/>
    <w:next w:val="Normal"/>
    <w:uiPriority w:val="99"/>
    <w:unhideWhenUsed/>
    <w:rsid w:val="006352EC"/>
    <w:pPr>
      <w:tabs>
        <w:tab w:val="right" w:leader="dot" w:pos="9072"/>
      </w:tabs>
      <w:spacing w:after="0" w:line="360" w:lineRule="auto"/>
    </w:pPr>
  </w:style>
  <w:style w:type="character" w:customStyle="1" w:styleId="CaptionChar">
    <w:name w:val="Caption Char"/>
    <w:basedOn w:val="DefaultParagraphFont"/>
    <w:link w:val="Caption"/>
    <w:uiPriority w:val="35"/>
    <w:rsid w:val="00DB0FBE"/>
    <w:rPr>
      <w:iCs/>
      <w:szCs w:val="18"/>
    </w:rPr>
  </w:style>
  <w:style w:type="character" w:customStyle="1" w:styleId="LiiteotsikkoChar">
    <w:name w:val="Liiteotsikko Char"/>
    <w:basedOn w:val="CaptionChar"/>
    <w:link w:val="Liiteotsikko"/>
    <w:rsid w:val="000C56C2"/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18691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B13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3D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3D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3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3D8"/>
    <w:rPr>
      <w:b/>
      <w:bCs/>
      <w:szCs w:val="20"/>
    </w:rPr>
  </w:style>
  <w:style w:type="paragraph" w:styleId="Revision">
    <w:name w:val="Revision"/>
    <w:hidden/>
    <w:uiPriority w:val="99"/>
    <w:semiHidden/>
    <w:rsid w:val="007A05E2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6245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245D"/>
    <w:rPr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245D"/>
    <w:rPr>
      <w:vertAlign w:val="superscript"/>
    </w:rPr>
  </w:style>
  <w:style w:type="paragraph" w:customStyle="1" w:styleId="Yltunnisteentyyli">
    <w:name w:val="Ylätunnisteen_tyyli"/>
    <w:basedOn w:val="Header"/>
    <w:qFormat/>
    <w:rsid w:val="00E23C4D"/>
    <w:pPr>
      <w:tabs>
        <w:tab w:val="clear" w:pos="4819"/>
        <w:tab w:val="clear" w:pos="9638"/>
      </w:tabs>
      <w:spacing w:after="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23C4D"/>
    <w:pPr>
      <w:spacing w:after="0" w:line="360" w:lineRule="auto"/>
      <w:ind w:left="1701"/>
    </w:pPr>
  </w:style>
  <w:style w:type="character" w:styleId="UnresolvedMention">
    <w:name w:val="Unresolved Mention"/>
    <w:basedOn w:val="DefaultParagraphFont"/>
    <w:uiPriority w:val="99"/>
    <w:semiHidden/>
    <w:unhideWhenUsed/>
    <w:rsid w:val="00E324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validator.w3.org/nu/?showsource=yes&amp;doc=https%3A%2F%2Flanttu42.github.io%2F5B%2Fsecond.htm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validator.w3.org/nu/?showsource=yes&amp;doc=https%3A%2F%2Flanttu42.github.io%2F5B%2Findex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anttu42.github.io/5B/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jigsaw.w3.org/css-validator/validator?uri=https%3A%2F%2Flanttu42.github.io%2F5B%2Fstyle.css&amp;profile=css3svg&amp;usermedium=all&amp;warning=1&amp;vextwarning=&amp;lang=e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Lanttu\OneDrive%20-%20Carrata\Tiedostot\Custom%20Office%20Templates\Laurea%20Raporttipohja%20Lyhyt%20Logoll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4093BCCABBDCBF43AC4B7B7DFE63025E" ma:contentTypeVersion="4" ma:contentTypeDescription="Luo uusi asiakirja." ma:contentTypeScope="" ma:versionID="21c0d79aa09009bffca50da9a8f94467">
  <xsd:schema xmlns:xsd="http://www.w3.org/2001/XMLSchema" xmlns:xs="http://www.w3.org/2001/XMLSchema" xmlns:p="http://schemas.microsoft.com/office/2006/metadata/properties" xmlns:ns2="197955f4-ce26-443b-aeb7-f9a4aeb44b4f" xmlns:ns3="a03b8f83-c94d-416f-ba65-7f608c5c1693" targetNamespace="http://schemas.microsoft.com/office/2006/metadata/properties" ma:root="true" ma:fieldsID="c6f1a299985ef17975d9f38758ad30df" ns2:_="" ns3:_="">
    <xsd:import namespace="197955f4-ce26-443b-aeb7-f9a4aeb44b4f"/>
    <xsd:import namespace="a03b8f83-c94d-416f-ba65-7f608c5c16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955f4-ce26-443b-aeb7-f9a4aeb44b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b8f83-c94d-416f-ba65-7f608c5c16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03b8f83-c94d-416f-ba65-7f608c5c1693">
      <UserInfo>
        <DisplayName>Mira Kainulainen</DisplayName>
        <AccountId>7326</AccountId>
        <AccountType/>
      </UserInfo>
      <UserInfo>
        <DisplayName>Riikka Sinisalo</DisplayName>
        <AccountId>9351</AccountId>
        <AccountType/>
      </UserInfo>
      <UserInfo>
        <DisplayName>Viivi Varhama</DisplayName>
        <AccountId>7080</AccountId>
        <AccountType/>
      </UserInfo>
      <UserInfo>
        <DisplayName>Sini Aaltonen</DisplayName>
        <AccountId>5775</AccountId>
        <AccountType/>
      </UserInfo>
      <UserInfo>
        <DisplayName>Emma Pirttimäki</DisplayName>
        <AccountId>12852</AccountId>
        <AccountType/>
      </UserInfo>
      <UserInfo>
        <DisplayName>Teams Sorcolor Painting Company - Jäsenet</DisplayName>
        <AccountId>12927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1596DFD-5EFF-4EE9-89EE-B6256251F4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2478F6-3529-45E6-A770-494614F850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D228AFB-B2FE-44E7-80AC-881D08FA37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7955f4-ce26-443b-aeb7-f9a4aeb44b4f"/>
    <ds:schemaRef ds:uri="a03b8f83-c94d-416f-ba65-7f608c5c1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B6C8C3-A169-4831-ABF0-414CA2F584D3}">
  <ds:schemaRefs>
    <ds:schemaRef ds:uri="http://schemas.microsoft.com/office/2006/metadata/properties"/>
    <ds:schemaRef ds:uri="http://schemas.microsoft.com/office/infopath/2007/PartnerControls"/>
    <ds:schemaRef ds:uri="a03b8f83-c94d-416f-ba65-7f608c5c169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Laurea Raporttipohja Lyhyt Logolla.dotx</Template>
  <TotalTime>0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2022-03-05T18:07:00Z</dcterms:created>
  <dcterms:modified xsi:type="dcterms:W3CDTF">2022-03-06T09:04:00Z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0x0101004093BCCABBDCBF43AC4B7B7DFE63025E</vt:lpwstr>
  </property>
  <property fmtid="{D5CDD505-2E9C-101B-9397-08002B2CF9AE}" pid="3" name="KoulutusLAUREAO">
    <vt:lpwstr/>
  </property>
  <property fmtid="{D5CDD505-2E9C-101B-9397-08002B2CF9AE}" pid="4" name="DokumenttityyppiLAUREAO">
    <vt:lpwstr/>
  </property>
  <property fmtid="{D5CDD505-2E9C-101B-9397-08002B2CF9AE}" pid="5" name="TaxKeyword">
    <vt:lpwstr/>
  </property>
  <property fmtid="{D5CDD505-2E9C-101B-9397-08002B2CF9AE}" pid="6" name="DokumentinAiheLAUREAO">
    <vt:lpwstr/>
  </property>
  <property fmtid="{D5CDD505-2E9C-101B-9397-08002B2CF9AE}" pid="7" name="KieliLAUREA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