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6FED" w14:textId="77777777" w:rsidR="006C1BA7" w:rsidRDefault="006C1BA7" w:rsidP="006C1BA7">
      <w:pPr>
        <w:pStyle w:val="Heading1"/>
      </w:pPr>
      <w:r>
        <w:t>HTML- ja CSS-sivun tarkistusraportit</w:t>
      </w:r>
    </w:p>
    <w:p w14:paraId="374E997C" w14:textId="77777777" w:rsidR="006C1BA7" w:rsidRDefault="006C1BA7" w:rsidP="006C1BA7">
      <w:r>
        <w:t>HTML-sivun tarkistuksen raportti</w:t>
      </w:r>
    </w:p>
    <w:p w14:paraId="103BCDD9" w14:textId="24135A09" w:rsidR="006C1BA7" w:rsidRDefault="006C1BA7">
      <w:pPr>
        <w:spacing w:after="160" w:line="259" w:lineRule="auto"/>
      </w:pPr>
      <w:r w:rsidRPr="006C1BA7">
        <w:drawing>
          <wp:inline distT="0" distB="0" distL="0" distR="0" wp14:anchorId="1571C4E4" wp14:editId="24D4DDE4">
            <wp:extent cx="6480175" cy="24942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2FD966" w14:textId="3E0CE862" w:rsidR="003E5CE5" w:rsidRDefault="006C1BA7" w:rsidP="00EA18BE">
      <w:r>
        <w:lastRenderedPageBreak/>
        <w:t>CSS-tiedoston tarkistuksen raportti.</w:t>
      </w:r>
    </w:p>
    <w:p w14:paraId="77BBF332" w14:textId="6FC6EEFD" w:rsidR="006C1BA7" w:rsidRDefault="006C1BA7" w:rsidP="00EA18BE">
      <w:r w:rsidRPr="006C1BA7">
        <w:drawing>
          <wp:inline distT="0" distB="0" distL="0" distR="0" wp14:anchorId="41CF38DD" wp14:editId="2DC4BE58">
            <wp:extent cx="3566492" cy="78574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106" cy="7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FCE" w14:textId="77777777" w:rsidR="006C1BA7" w:rsidRPr="00EA18BE" w:rsidRDefault="006C1BA7" w:rsidP="00EA18BE"/>
    <w:sectPr w:rsidR="006C1BA7" w:rsidRPr="00EA18BE" w:rsidSect="00156306">
      <w:head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D726" w14:textId="77777777" w:rsidR="006C1BA7" w:rsidRDefault="006C1BA7" w:rsidP="002C3FB0">
      <w:r>
        <w:separator/>
      </w:r>
    </w:p>
  </w:endnote>
  <w:endnote w:type="continuationSeparator" w:id="0">
    <w:p w14:paraId="26087737" w14:textId="77777777" w:rsidR="006C1BA7" w:rsidRDefault="006C1BA7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ED08" w14:textId="77777777" w:rsidR="006C1BA7" w:rsidRDefault="006C1BA7" w:rsidP="002C3FB0">
      <w:r>
        <w:separator/>
      </w:r>
    </w:p>
  </w:footnote>
  <w:footnote w:type="continuationSeparator" w:id="0">
    <w:p w14:paraId="581F4687" w14:textId="77777777" w:rsidR="006C1BA7" w:rsidRDefault="006C1BA7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BAC1" w14:textId="77777777" w:rsidR="003E5CE5" w:rsidRDefault="00D644C1" w:rsidP="00CB52AF">
    <w:pPr>
      <w:pStyle w:val="Yltunnisteentyyli"/>
    </w:pPr>
    <w:r>
      <w:rPr>
        <w:b/>
        <w:noProof/>
        <w:lang w:eastAsia="fi-FI"/>
      </w:rPr>
      <w:drawing>
        <wp:anchor distT="0" distB="0" distL="114300" distR="114300" simplePos="0" relativeHeight="251658240" behindDoc="0" locked="0" layoutInCell="1" allowOverlap="1" wp14:anchorId="78B09874" wp14:editId="29D58B0F">
          <wp:simplePos x="0" y="0"/>
          <wp:positionH relativeFrom="column">
            <wp:posOffset>-1255</wp:posOffset>
          </wp:positionH>
          <wp:positionV relativeFrom="paragraph">
            <wp:posOffset>-943</wp:posOffset>
          </wp:positionV>
          <wp:extent cx="2033306" cy="398655"/>
          <wp:effectExtent l="0" t="0" r="508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urea-vaakalogo_CMYK_64x300px_150p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306" cy="39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00CB52AF" w:rsidRPr="003E5CE5">
      <w:rPr>
        <w:b/>
      </w:rPr>
      <w:t>Asiakirjan tyyppi</w:t>
    </w:r>
  </w:p>
  <w:p w14:paraId="35821AD0" w14:textId="77777777" w:rsidR="006C1BA7" w:rsidRPr="00E23C4D" w:rsidRDefault="00CB52AF" w:rsidP="006C1BA7">
    <w:pPr>
      <w:pStyle w:val="Yltunnisteentyyli"/>
    </w:pPr>
    <w:r>
      <w:tab/>
    </w:r>
    <w:r>
      <w:tab/>
    </w:r>
    <w:r w:rsidR="006C1BA7">
      <w:t>Verkkosivujen kehittäminen / Jukka Malinen</w:t>
    </w:r>
  </w:p>
  <w:p w14:paraId="49A4ECF2" w14:textId="5B4B778D" w:rsidR="00CB52AF" w:rsidRDefault="00CB52AF" w:rsidP="00CB52AF">
    <w:pPr>
      <w:pStyle w:val="Yltunnisteentyyli"/>
    </w:pPr>
  </w:p>
  <w:p w14:paraId="5722E750" w14:textId="0C1A3F62" w:rsidR="00CB52AF" w:rsidRDefault="006C1BA7" w:rsidP="00CB52AF">
    <w:pPr>
      <w:pStyle w:val="Yltunnisteentyyli"/>
    </w:pPr>
    <w:r>
      <w:t>Anders Nylander</w:t>
    </w:r>
    <w:r w:rsidR="00CB52AF">
      <w:tab/>
    </w:r>
    <w:r w:rsidR="00CB52AF">
      <w:tab/>
    </w:r>
    <w:r w:rsidR="00CB52AF">
      <w:tab/>
    </w:r>
    <w:r>
      <w:t>5.3.2022</w:t>
    </w:r>
  </w:p>
  <w:p w14:paraId="7110DB60" w14:textId="77777777" w:rsidR="00CB52AF" w:rsidRDefault="00CB52AF" w:rsidP="00CB52AF">
    <w:pPr>
      <w:pStyle w:val="Yltunnisteentyyli"/>
    </w:pPr>
  </w:p>
  <w:p w14:paraId="2EBCE09F" w14:textId="77777777" w:rsidR="00CB52AF" w:rsidRDefault="00CB52AF" w:rsidP="00CB52AF">
    <w:pPr>
      <w:pStyle w:val="Yltunnisteentyyli"/>
    </w:pPr>
  </w:p>
  <w:p w14:paraId="1F01F939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7"/>
    <w:rsid w:val="000038EB"/>
    <w:rsid w:val="00013053"/>
    <w:rsid w:val="00016A4A"/>
    <w:rsid w:val="0002038C"/>
    <w:rsid w:val="00022044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31ED"/>
    <w:rsid w:val="00134B76"/>
    <w:rsid w:val="00137ED2"/>
    <w:rsid w:val="00156306"/>
    <w:rsid w:val="00161C50"/>
    <w:rsid w:val="001644E8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1967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63A21"/>
    <w:rsid w:val="00471DD4"/>
    <w:rsid w:val="00473786"/>
    <w:rsid w:val="004753BD"/>
    <w:rsid w:val="00486DA7"/>
    <w:rsid w:val="004A4822"/>
    <w:rsid w:val="004B7545"/>
    <w:rsid w:val="004B7950"/>
    <w:rsid w:val="004C25C8"/>
    <w:rsid w:val="004C4081"/>
    <w:rsid w:val="004D0FF6"/>
    <w:rsid w:val="004D1C63"/>
    <w:rsid w:val="004E0CD3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602E12"/>
    <w:rsid w:val="006204F6"/>
    <w:rsid w:val="00625A90"/>
    <w:rsid w:val="006352EC"/>
    <w:rsid w:val="00642352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CDD"/>
    <w:rsid w:val="006C1BA7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140B4"/>
    <w:rsid w:val="00821A37"/>
    <w:rsid w:val="00836A48"/>
    <w:rsid w:val="00852768"/>
    <w:rsid w:val="00873F37"/>
    <w:rsid w:val="008758B1"/>
    <w:rsid w:val="00885203"/>
    <w:rsid w:val="00893C31"/>
    <w:rsid w:val="008C421F"/>
    <w:rsid w:val="008E6802"/>
    <w:rsid w:val="008F1762"/>
    <w:rsid w:val="00900913"/>
    <w:rsid w:val="00913A81"/>
    <w:rsid w:val="0092294E"/>
    <w:rsid w:val="00922C5E"/>
    <w:rsid w:val="0093441A"/>
    <w:rsid w:val="00937A61"/>
    <w:rsid w:val="00962008"/>
    <w:rsid w:val="00986CB5"/>
    <w:rsid w:val="009900E2"/>
    <w:rsid w:val="00994720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F56EB"/>
    <w:rsid w:val="00BF5D75"/>
    <w:rsid w:val="00C010F2"/>
    <w:rsid w:val="00C11DF2"/>
    <w:rsid w:val="00C15EC5"/>
    <w:rsid w:val="00C4443B"/>
    <w:rsid w:val="00C80C86"/>
    <w:rsid w:val="00CB52AF"/>
    <w:rsid w:val="00CC75D2"/>
    <w:rsid w:val="00CF3EC3"/>
    <w:rsid w:val="00D15A6F"/>
    <w:rsid w:val="00D277D8"/>
    <w:rsid w:val="00D478A7"/>
    <w:rsid w:val="00D51F87"/>
    <w:rsid w:val="00D644C1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18BE"/>
    <w:rsid w:val="00EA6E22"/>
    <w:rsid w:val="00EA70BF"/>
    <w:rsid w:val="00EB6164"/>
    <w:rsid w:val="00EB6697"/>
    <w:rsid w:val="00EB7411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C32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A7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Lanttu\OneDrive%20-%20Carrata\Tiedostot\Custom%20Office%20Templates\Laurea%20Raporttipohja%20Lyhyt%20Logo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Mira Kainulainen</DisplayName>
        <AccountId>7326</AccountId>
        <AccountType/>
      </UserInfo>
      <UserInfo>
        <DisplayName>Riikka Sinisalo</DisplayName>
        <AccountId>9351</AccountId>
        <AccountType/>
      </UserInfo>
      <UserInfo>
        <DisplayName>Viivi Varhama</DisplayName>
        <AccountId>7080</AccountId>
        <AccountType/>
      </UserInfo>
      <UserInfo>
        <DisplayName>Sini Aaltonen</DisplayName>
        <AccountId>5775</AccountId>
        <AccountType/>
      </UserInfo>
      <UserInfo>
        <DisplayName>Emma Pirttimäki</DisplayName>
        <AccountId>12852</AccountId>
        <AccountType/>
      </UserInfo>
      <UserInfo>
        <DisplayName>Teams Sorcolor Painting Company - Jäsenet</DisplayName>
        <AccountId>12927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228AFB-B2FE-44E7-80AC-881D08FA3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478F6-3529-45E6-A770-494614F85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Laurea Raporttipohja Lyhyt Logolla.dotx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2022-03-05T18:07:00Z</dcterms:created>
  <dcterms:modified xsi:type="dcterms:W3CDTF">2022-03-05T18:12:00Z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